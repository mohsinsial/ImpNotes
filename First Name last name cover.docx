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C770ED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B17CA6E73A6846C2841A90939130AF0B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28B3B155CC824350ABE26A8D4C7D17E8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C770ED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4C5796A8816D4A5F9F7CB89E12675EC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A96E6C5FF9549CBA373FB112C1388E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B1FB52F1F77E47F084563FE82027128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C770E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F9DB3B11BD847F190CE7F0C47907A2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4964BED48224915B3F354DA61ECDE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8A62DDEC51C443486DFDFBED505B25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943F8410B9343AEB2CF2EE8D217723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BE85C38887204AD6AD2B4118BDC9A35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C770ED" w:rsidP="005579C9">
      <w:pPr>
        <w:pStyle w:val="Header"/>
      </w:pPr>
      <w:sdt>
        <w:sdtPr>
          <w:id w:val="-530570983"/>
          <w:placeholder>
            <w:docPart w:val="042C8EAFE9144D498C9BA59BB160221F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C770ED" w:rsidP="005579C9">
      <w:pPr>
        <w:pStyle w:val="Header"/>
      </w:pPr>
      <w:sdt>
        <w:sdtPr>
          <w:id w:val="161364655"/>
          <w:placeholder>
            <w:docPart w:val="EA0D2B57206743BA85129BEEED2A3A86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C770ED" w:rsidP="005579C9">
      <w:pPr>
        <w:pStyle w:val="Header"/>
      </w:pPr>
      <w:sdt>
        <w:sdtPr>
          <w:id w:val="-1371762988"/>
          <w:placeholder>
            <w:docPart w:val="8003CCE2FC0142ED80E4F6D20071D43C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C770ED" w:rsidP="005579C9">
      <w:pPr>
        <w:pStyle w:val="Header"/>
      </w:pPr>
      <w:sdt>
        <w:sdtPr>
          <w:id w:val="-1451239978"/>
          <w:placeholder>
            <w:docPart w:val="CE68FA69843E4611BBFCE38DE7994240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C770ED" w:rsidP="005579C9">
      <w:pPr>
        <w:pStyle w:val="Header"/>
      </w:pPr>
      <w:sdt>
        <w:sdtPr>
          <w:id w:val="-810639550"/>
          <w:placeholder>
            <w:docPart w:val="F03E3CC17861471EBF9AE840CE37C9A6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AAED01F6412040B48EDBEF4737A38FC5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0B596CC452544D8C980946CC8EB70990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A4D47FA7EF0341B4A5B33924C18D5C44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469284B3803242E9A0B0F2ECF2975BD9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281C192ECD864E62A535D2D10E725DA0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6040C7EF7EB34D039DB700407C30D164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0ED" w:rsidRDefault="00C770ED" w:rsidP="0068194B">
      <w:r>
        <w:separator/>
      </w:r>
    </w:p>
    <w:p w:rsidR="00C770ED" w:rsidRDefault="00C770ED"/>
    <w:p w:rsidR="00C770ED" w:rsidRDefault="00C770ED"/>
  </w:endnote>
  <w:endnote w:type="continuationSeparator" w:id="0">
    <w:p w:rsidR="00C770ED" w:rsidRDefault="00C770ED" w:rsidP="0068194B">
      <w:r>
        <w:continuationSeparator/>
      </w:r>
    </w:p>
    <w:p w:rsidR="00C770ED" w:rsidRDefault="00C770ED"/>
    <w:p w:rsidR="00C770ED" w:rsidRDefault="00C77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0ED" w:rsidRDefault="00C770ED" w:rsidP="0068194B">
      <w:r>
        <w:separator/>
      </w:r>
    </w:p>
    <w:p w:rsidR="00C770ED" w:rsidRDefault="00C770ED"/>
    <w:p w:rsidR="00C770ED" w:rsidRDefault="00C770ED"/>
  </w:footnote>
  <w:footnote w:type="continuationSeparator" w:id="0">
    <w:p w:rsidR="00C770ED" w:rsidRDefault="00C770ED" w:rsidP="0068194B">
      <w:r>
        <w:continuationSeparator/>
      </w:r>
    </w:p>
    <w:p w:rsidR="00C770ED" w:rsidRDefault="00C770ED"/>
    <w:p w:rsidR="00C770ED" w:rsidRDefault="00C770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5096D9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E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67E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0E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sinkaleem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7CA6E73A6846C2841A90939130A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94CB3-E7B9-49B6-8356-3EB8EBEEDCDC}"/>
      </w:docPartPr>
      <w:docPartBody>
        <w:p w:rsidR="00000000" w:rsidRDefault="008B24BE">
          <w:pPr>
            <w:pStyle w:val="B17CA6E73A6846C2841A90939130AF0B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28B3B155CC824350ABE26A8D4C7D1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28738-B306-4B14-91CC-1C9F169F9C9B}"/>
      </w:docPartPr>
      <w:docPartBody>
        <w:p w:rsidR="00000000" w:rsidRDefault="008B24BE">
          <w:pPr>
            <w:pStyle w:val="28B3B155CC824350ABE26A8D4C7D17E8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4C5796A8816D4A5F9F7CB89E12675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E189-0113-43AB-B24A-853BF02432CC}"/>
      </w:docPartPr>
      <w:docPartBody>
        <w:p w:rsidR="00000000" w:rsidRDefault="008B24BE">
          <w:pPr>
            <w:pStyle w:val="4C5796A8816D4A5F9F7CB89E12675EC2"/>
          </w:pPr>
          <w:r w:rsidRPr="00CF1A49">
            <w:t>Address</w:t>
          </w:r>
        </w:p>
      </w:docPartBody>
    </w:docPart>
    <w:docPart>
      <w:docPartPr>
        <w:name w:val="EA96E6C5FF9549CBA373FB112C13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63CBD-5CE0-4BF6-88A2-F95982E3E35B}"/>
      </w:docPartPr>
      <w:docPartBody>
        <w:p w:rsidR="00000000" w:rsidRDefault="008B24BE">
          <w:pPr>
            <w:pStyle w:val="EA96E6C5FF9549CBA373FB112C1388E2"/>
          </w:pPr>
          <w:r w:rsidRPr="00CF1A49">
            <w:t>·</w:t>
          </w:r>
        </w:p>
      </w:docPartBody>
    </w:docPart>
    <w:docPart>
      <w:docPartPr>
        <w:name w:val="B1FB52F1F77E47F084563FE82027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C6F1-E551-4725-B77B-74ECDBB7BDA4}"/>
      </w:docPartPr>
      <w:docPartBody>
        <w:p w:rsidR="00000000" w:rsidRDefault="008B24BE">
          <w:pPr>
            <w:pStyle w:val="B1FB52F1F77E47F084563FE820271285"/>
          </w:pPr>
          <w:r w:rsidRPr="00CF1A49">
            <w:t>Phone</w:t>
          </w:r>
        </w:p>
      </w:docPartBody>
    </w:docPart>
    <w:docPart>
      <w:docPartPr>
        <w:name w:val="2F9DB3B11BD847F190CE7F0C4790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BB48-FBEA-4444-8E9B-4F49C906BD4A}"/>
      </w:docPartPr>
      <w:docPartBody>
        <w:p w:rsidR="00000000" w:rsidRDefault="008B24BE">
          <w:pPr>
            <w:pStyle w:val="2F9DB3B11BD847F190CE7F0C47907A24"/>
          </w:pPr>
          <w:r w:rsidRPr="00CF1A49">
            <w:t>Email</w:t>
          </w:r>
        </w:p>
      </w:docPartBody>
    </w:docPart>
    <w:docPart>
      <w:docPartPr>
        <w:name w:val="94964BED48224915B3F354DA61EC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55664-A5CF-4D22-AE08-9C9E4ACF26A2}"/>
      </w:docPartPr>
      <w:docPartBody>
        <w:p w:rsidR="00000000" w:rsidRDefault="008B24BE">
          <w:pPr>
            <w:pStyle w:val="94964BED48224915B3F354DA61ECDECB"/>
          </w:pPr>
          <w:r w:rsidRPr="00CF1A49">
            <w:t>·</w:t>
          </w:r>
        </w:p>
      </w:docPartBody>
    </w:docPart>
    <w:docPart>
      <w:docPartPr>
        <w:name w:val="28A62DDEC51C443486DFDFBED505B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23AE-B0B8-4A8E-9F79-67E5A665C542}"/>
      </w:docPartPr>
      <w:docPartBody>
        <w:p w:rsidR="00000000" w:rsidRDefault="008B24BE">
          <w:pPr>
            <w:pStyle w:val="28A62DDEC51C443486DFDFBED505B25A"/>
          </w:pPr>
          <w:r w:rsidRPr="00CF1A49">
            <w:t>LinkedIn Profile</w:t>
          </w:r>
        </w:p>
      </w:docPartBody>
    </w:docPart>
    <w:docPart>
      <w:docPartPr>
        <w:name w:val="2943F8410B9343AEB2CF2EE8D217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9139-AC9D-4425-96C7-6BBE4B09C798}"/>
      </w:docPartPr>
      <w:docPartBody>
        <w:p w:rsidR="00000000" w:rsidRDefault="008B24BE">
          <w:pPr>
            <w:pStyle w:val="2943F8410B9343AEB2CF2EE8D2177233"/>
          </w:pPr>
          <w:r w:rsidRPr="00CF1A49">
            <w:t>·</w:t>
          </w:r>
        </w:p>
      </w:docPartBody>
    </w:docPart>
    <w:docPart>
      <w:docPartPr>
        <w:name w:val="BE85C38887204AD6AD2B4118BDC9A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C88A4-C1DE-47C3-AE14-54AF3EF792B5}"/>
      </w:docPartPr>
      <w:docPartBody>
        <w:p w:rsidR="00000000" w:rsidRDefault="008B24BE">
          <w:pPr>
            <w:pStyle w:val="BE85C38887204AD6AD2B4118BDC9A353"/>
          </w:pPr>
          <w:r w:rsidRPr="00CF1A49">
            <w:t>Twitter/Blog/Portfolio</w:t>
          </w:r>
        </w:p>
      </w:docPartBody>
    </w:docPart>
    <w:docPart>
      <w:docPartPr>
        <w:name w:val="042C8EAFE9144D498C9BA59BB160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434FC-32ED-4140-95BA-47905451F054}"/>
      </w:docPartPr>
      <w:docPartBody>
        <w:p w:rsidR="00000000" w:rsidRDefault="008B24BE">
          <w:pPr>
            <w:pStyle w:val="042C8EAFE9144D498C9BA59BB160221F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EA0D2B57206743BA85129BEEED2A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C2C13-875A-4821-96EB-1495117DBD3F}"/>
      </w:docPartPr>
      <w:docPartBody>
        <w:p w:rsidR="00000000" w:rsidRDefault="008B24BE">
          <w:pPr>
            <w:pStyle w:val="EA0D2B57206743BA85129BEEED2A3A86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8003CCE2FC0142ED80E4F6D20071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DCB3-9469-41F2-8610-66781110884F}"/>
      </w:docPartPr>
      <w:docPartBody>
        <w:p w:rsidR="00000000" w:rsidRDefault="008B24BE">
          <w:pPr>
            <w:pStyle w:val="8003CCE2FC0142ED80E4F6D20071D43C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CE68FA69843E4611BBFCE38DE799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5529-283F-4ED1-A1EB-971E051977C4}"/>
      </w:docPartPr>
      <w:docPartBody>
        <w:p w:rsidR="00000000" w:rsidRDefault="008B24BE">
          <w:pPr>
            <w:pStyle w:val="CE68FA69843E4611BBFCE38DE7994240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F03E3CC17861471EBF9AE840CE37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9741-BF58-433D-B745-17A1B2D1A394}"/>
      </w:docPartPr>
      <w:docPartBody>
        <w:p w:rsidR="00000000" w:rsidRDefault="008B24BE">
          <w:pPr>
            <w:pStyle w:val="F03E3CC17861471EBF9AE840CE37C9A6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AAED01F6412040B48EDBEF4737A3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69D-436D-4A1B-A142-849050F870E1}"/>
      </w:docPartPr>
      <w:docPartBody>
        <w:p w:rsidR="00000000" w:rsidRDefault="008B24BE">
          <w:pPr>
            <w:pStyle w:val="AAED01F6412040B48EDBEF4737A38FC5"/>
          </w:pPr>
          <w:r w:rsidRPr="00BB7E51">
            <w:t>[Recipient Name]</w:t>
          </w:r>
        </w:p>
      </w:docPartBody>
    </w:docPart>
    <w:docPart>
      <w:docPartPr>
        <w:name w:val="0B596CC452544D8C980946CC8EB7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DDD7-A70A-40DB-BC44-E56441AD4AC6}"/>
      </w:docPartPr>
      <w:docPartBody>
        <w:p w:rsidR="00000000" w:rsidRDefault="008B24BE">
          <w:pPr>
            <w:pStyle w:val="0B596CC452544D8C980946CC8EB70990"/>
          </w:pPr>
          <w:r w:rsidRPr="005579C9">
            <w:t>Are you looking for a [job title] with:</w:t>
          </w:r>
        </w:p>
      </w:docPartBody>
    </w:docPart>
    <w:docPart>
      <w:docPartPr>
        <w:name w:val="A4D47FA7EF0341B4A5B33924C18D5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933C-5278-4DEF-95F4-56F0705F40ED}"/>
      </w:docPartPr>
      <w:docPartBody>
        <w:p w:rsidR="00EC387F" w:rsidRPr="005579C9" w:rsidRDefault="008B24BE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8B24BE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8B24BE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8B24BE">
          <w:pPr>
            <w:pStyle w:val="A4D47FA7EF0341B4A5B33924C18D5C44"/>
          </w:pPr>
          <w:r w:rsidRPr="005579C9">
            <w:t>[A passion to learn and to increase his skills?]</w:t>
          </w:r>
        </w:p>
      </w:docPartBody>
    </w:docPart>
    <w:docPart>
      <w:docPartPr>
        <w:name w:val="469284B3803242E9A0B0F2ECF297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A82C-1830-48EE-B22E-840656BEBEEC}"/>
      </w:docPartPr>
      <w:docPartBody>
        <w:p w:rsidR="00EC387F" w:rsidRPr="00296009" w:rsidRDefault="008B24BE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8B24BE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8B24BE">
          <w:pPr>
            <w:pStyle w:val="469284B3803242E9A0B0F2ECF2975BD9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281C192ECD864E62A535D2D10E72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D8C8E-A6F5-4366-AECF-35DEEB7BFA81}"/>
      </w:docPartPr>
      <w:docPartBody>
        <w:p w:rsidR="00000000" w:rsidRDefault="008B24BE">
          <w:pPr>
            <w:pStyle w:val="281C192ECD864E62A535D2D10E725DA0"/>
          </w:pPr>
          <w:r w:rsidRPr="00BF09B3">
            <w:t>[Your Name]</w:t>
          </w:r>
        </w:p>
      </w:docPartBody>
    </w:docPart>
    <w:docPart>
      <w:docPartPr>
        <w:name w:val="6040C7EF7EB34D039DB700407C30D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72201-94A0-4461-B091-45B5AA61253E}"/>
      </w:docPartPr>
      <w:docPartBody>
        <w:p w:rsidR="00000000" w:rsidRDefault="008B24BE">
          <w:pPr>
            <w:pStyle w:val="6040C7EF7EB34D039DB700407C30D164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BE"/>
    <w:rsid w:val="008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CA6E73A6846C2841A90939130AF0B">
    <w:name w:val="B17CA6E73A6846C2841A90939130AF0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B3B155CC824350ABE26A8D4C7D17E8">
    <w:name w:val="28B3B155CC824350ABE26A8D4C7D17E8"/>
  </w:style>
  <w:style w:type="paragraph" w:customStyle="1" w:styleId="4C5796A8816D4A5F9F7CB89E12675EC2">
    <w:name w:val="4C5796A8816D4A5F9F7CB89E12675EC2"/>
  </w:style>
  <w:style w:type="paragraph" w:customStyle="1" w:styleId="EA96E6C5FF9549CBA373FB112C1388E2">
    <w:name w:val="EA96E6C5FF9549CBA373FB112C1388E2"/>
  </w:style>
  <w:style w:type="paragraph" w:customStyle="1" w:styleId="B1FB52F1F77E47F084563FE820271285">
    <w:name w:val="B1FB52F1F77E47F084563FE820271285"/>
  </w:style>
  <w:style w:type="paragraph" w:customStyle="1" w:styleId="2F9DB3B11BD847F190CE7F0C47907A24">
    <w:name w:val="2F9DB3B11BD847F190CE7F0C47907A24"/>
  </w:style>
  <w:style w:type="paragraph" w:customStyle="1" w:styleId="94964BED48224915B3F354DA61ECDECB">
    <w:name w:val="94964BED48224915B3F354DA61ECDECB"/>
  </w:style>
  <w:style w:type="paragraph" w:customStyle="1" w:styleId="28A62DDEC51C443486DFDFBED505B25A">
    <w:name w:val="28A62DDEC51C443486DFDFBED505B25A"/>
  </w:style>
  <w:style w:type="paragraph" w:customStyle="1" w:styleId="2943F8410B9343AEB2CF2EE8D2177233">
    <w:name w:val="2943F8410B9343AEB2CF2EE8D2177233"/>
  </w:style>
  <w:style w:type="paragraph" w:customStyle="1" w:styleId="BE85C38887204AD6AD2B4118BDC9A353">
    <w:name w:val="BE85C38887204AD6AD2B4118BDC9A353"/>
  </w:style>
  <w:style w:type="paragraph" w:customStyle="1" w:styleId="042C8EAFE9144D498C9BA59BB160221F">
    <w:name w:val="042C8EAFE9144D498C9BA59BB160221F"/>
  </w:style>
  <w:style w:type="paragraph" w:customStyle="1" w:styleId="EA0D2B57206743BA85129BEEED2A3A86">
    <w:name w:val="EA0D2B57206743BA85129BEEED2A3A86"/>
  </w:style>
  <w:style w:type="paragraph" w:customStyle="1" w:styleId="8003CCE2FC0142ED80E4F6D20071D43C">
    <w:name w:val="8003CCE2FC0142ED80E4F6D20071D43C"/>
  </w:style>
  <w:style w:type="paragraph" w:customStyle="1" w:styleId="CE68FA69843E4611BBFCE38DE7994240">
    <w:name w:val="CE68FA69843E4611BBFCE38DE7994240"/>
  </w:style>
  <w:style w:type="paragraph" w:customStyle="1" w:styleId="F03E3CC17861471EBF9AE840CE37C9A6">
    <w:name w:val="F03E3CC17861471EBF9AE840CE37C9A6"/>
  </w:style>
  <w:style w:type="paragraph" w:customStyle="1" w:styleId="AAED01F6412040B48EDBEF4737A38FC5">
    <w:name w:val="AAED01F6412040B48EDBEF4737A38FC5"/>
  </w:style>
  <w:style w:type="paragraph" w:customStyle="1" w:styleId="0B596CC452544D8C980946CC8EB70990">
    <w:name w:val="0B596CC452544D8C980946CC8EB7099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A4D47FA7EF0341B4A5B33924C18D5C44">
    <w:name w:val="A4D47FA7EF0341B4A5B33924C18D5C4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69284B3803242E9A0B0F2ECF2975BD9">
    <w:name w:val="469284B3803242E9A0B0F2ECF2975BD9"/>
  </w:style>
  <w:style w:type="paragraph" w:customStyle="1" w:styleId="281C192ECD864E62A535D2D10E725DA0">
    <w:name w:val="281C192ECD864E62A535D2D10E725DA0"/>
  </w:style>
  <w:style w:type="paragraph" w:customStyle="1" w:styleId="6040C7EF7EB34D039DB700407C30D164">
    <w:name w:val="6040C7EF7EB34D039DB700407C30D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2019-12-13T19:13:00Z</dcterms:created>
  <dcterms:modified xsi:type="dcterms:W3CDTF">2019-12-13T19:13:00Z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